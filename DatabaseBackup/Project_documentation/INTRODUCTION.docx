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69" w:rsidRDefault="00162BFA">
      <w:pPr>
        <w:pStyle w:val="Standard"/>
      </w:pPr>
      <w:r>
        <w:t>INTRODUCTION</w:t>
      </w:r>
    </w:p>
    <w:p w:rsidR="00901069" w:rsidRDefault="00162BFA">
      <w:pPr>
        <w:pStyle w:val="Standard"/>
      </w:pPr>
      <w:r>
        <w:t>BACKGROUND</w:t>
      </w:r>
    </w:p>
    <w:p w:rsidR="00901069" w:rsidRDefault="00162BFA">
      <w:pPr>
        <w:pStyle w:val="Standard"/>
      </w:pPr>
      <w:r>
        <w:t xml:space="preserve">Kenya is an agricultural based economy with major of the citizens relying on small holder agriculture production. Dairy farming been part of the agriculture </w:t>
      </w:r>
      <w:r>
        <w:t xml:space="preserve">sector contributes greatly to the economy. </w:t>
      </w:r>
      <w:r>
        <w:rPr>
          <w:i/>
          <w:iCs/>
        </w:rPr>
        <w:t>I</w:t>
      </w:r>
      <w:r>
        <w:t xml:space="preserve">t involves rearing of dairy cattle whose main purpose is to produce milk, </w:t>
      </w:r>
      <w:r w:rsidR="002A62A0">
        <w:t>reproduce</w:t>
      </w:r>
      <w:r>
        <w:t xml:space="preserve"> to provide replacement cows for the future and most of all provide a means of living for the farmers in dairy </w:t>
      </w:r>
      <w:r w:rsidR="002A62A0">
        <w:t>business. It</w:t>
      </w:r>
      <w:r>
        <w:t xml:space="preserve"> is domi</w:t>
      </w:r>
      <w:r>
        <w:t xml:space="preserve">nated </w:t>
      </w:r>
      <w:r w:rsidR="002A62A0">
        <w:t>by small</w:t>
      </w:r>
      <w:r>
        <w:t xml:space="preserve"> scale farmers. For farmers to effectively and efficiently manage the dairy cattle</w:t>
      </w:r>
      <w:r w:rsidR="002A62A0">
        <w:t xml:space="preserve"> they need to keep records. These records involve</w:t>
      </w:r>
      <w:r>
        <w:t xml:space="preserve"> identification, breeding, feeding, production, vaccination, health and financial records.</w:t>
      </w:r>
    </w:p>
    <w:p w:rsidR="00901069" w:rsidRDefault="00162BFA">
      <w:pPr>
        <w:pStyle w:val="Standard"/>
      </w:pPr>
      <w:r>
        <w:t xml:space="preserve">According to </w:t>
      </w:r>
      <w:proofErr w:type="spellStart"/>
      <w:proofErr w:type="gramStart"/>
      <w:r>
        <w:t>Branns</w:t>
      </w:r>
      <w:r>
        <w:t>torm</w:t>
      </w:r>
      <w:proofErr w:type="spellEnd"/>
      <w:r>
        <w:t>(</w:t>
      </w:r>
      <w:proofErr w:type="gramEnd"/>
      <w:r>
        <w:t>2008) dairy farming is a complex business that demand accurate records and careful financial management. Farmers see dairy record keeping as a mundane task. Muhammad et al (2004</w:t>
      </w:r>
      <w:r w:rsidR="002A62A0">
        <w:t>) proved</w:t>
      </w:r>
      <w:r>
        <w:t xml:space="preserve"> that farm record keeping is a key practice to successful farmers</w:t>
      </w:r>
      <w:r>
        <w:t xml:space="preserve"> and vice versa.  A farm record provides timely and consistent information to assist in the management process, in that keeping track </w:t>
      </w:r>
      <w:r w:rsidR="002A62A0">
        <w:t>of</w:t>
      </w:r>
      <w:r>
        <w:t xml:space="preserve"> how many cows you have, what their health is and what are you feeding </w:t>
      </w:r>
      <w:r w:rsidR="002A62A0">
        <w:t>them. In</w:t>
      </w:r>
      <w:r>
        <w:t xml:space="preserve"> addition, obtaining grants and loans from</w:t>
      </w:r>
      <w:r>
        <w:t xml:space="preserve"> </w:t>
      </w:r>
      <w:r w:rsidR="002A62A0">
        <w:t>financial</w:t>
      </w:r>
      <w:r>
        <w:t xml:space="preserve"> </w:t>
      </w:r>
      <w:r w:rsidR="002A62A0">
        <w:t>institutions for</w:t>
      </w:r>
      <w:r>
        <w:t xml:space="preserve"> small scale dairy farmers require that you have financial records to show what you have earned and what your expenses are, </w:t>
      </w:r>
      <w:r w:rsidR="002A62A0">
        <w:t>financial</w:t>
      </w:r>
      <w:r>
        <w:t xml:space="preserve"> statement to prove that the farm is </w:t>
      </w:r>
      <w:r w:rsidR="002A62A0">
        <w:t>financially</w:t>
      </w:r>
      <w:r>
        <w:t xml:space="preserve"> viable.</w:t>
      </w:r>
    </w:p>
    <w:p w:rsidR="00901069" w:rsidRDefault="00162BFA">
      <w:pPr>
        <w:pStyle w:val="Standard"/>
      </w:pPr>
      <w:r>
        <w:t>Most of the small scale dairy farmers d</w:t>
      </w:r>
      <w:r>
        <w:t>on't keep comprehensive records of their cattle and they normally use paper records. Use of paper records has short comings as there may be d</w:t>
      </w:r>
      <w:r w:rsidR="002A62A0">
        <w:t>uplication of data thus difficult</w:t>
      </w:r>
      <w:r>
        <w:t xml:space="preserve"> to keep track. In addition, the paper records may be lost meaning the data is los</w:t>
      </w:r>
      <w:r>
        <w:t xml:space="preserve">t completely. </w:t>
      </w:r>
      <w:r w:rsidR="002A62A0">
        <w:t>Analysing</w:t>
      </w:r>
      <w:r>
        <w:t xml:space="preserve"> handwritten records is tedious, cumbersome and time consuming. Also </w:t>
      </w:r>
      <w:r w:rsidR="002A62A0">
        <w:t>these records are</w:t>
      </w:r>
      <w:r>
        <w:t xml:space="preserve"> not easily accessible as opposed to online records. Many farmers don't know details for </w:t>
      </w:r>
      <w:r w:rsidR="002A62A0">
        <w:t>good dairy</w:t>
      </w:r>
      <w:r>
        <w:t xml:space="preserve"> records thus predefined forms will </w:t>
      </w:r>
      <w:r w:rsidR="002A62A0">
        <w:t>assist</w:t>
      </w:r>
      <w:r>
        <w:t xml:space="preserve"> farmers</w:t>
      </w:r>
      <w:r>
        <w:t xml:space="preserve"> and at the same time know. Records are to provide the farmer with data, information and Knowledge.</w:t>
      </w:r>
    </w:p>
    <w:p w:rsidR="00901069" w:rsidRDefault="00162BFA">
      <w:pPr>
        <w:pStyle w:val="Standard"/>
      </w:pPr>
      <w:r>
        <w:t>Arise in the record keeping problems using the manual process leading to an online storage of dairy cattle information and data.</w:t>
      </w:r>
    </w:p>
    <w:p w:rsidR="00901069" w:rsidRDefault="00901069">
      <w:pPr>
        <w:pStyle w:val="Standard"/>
      </w:pPr>
    </w:p>
    <w:p w:rsidR="00901069" w:rsidRDefault="00901069">
      <w:pPr>
        <w:pStyle w:val="Standard"/>
      </w:pPr>
    </w:p>
    <w:p w:rsidR="00901069" w:rsidRDefault="002A62A0">
      <w:pPr>
        <w:pStyle w:val="Standard"/>
      </w:pPr>
      <w:bookmarkStart w:id="0" w:name="_GoBack"/>
      <w:bookmarkEnd w:id="0"/>
      <w:r>
        <w:t>Dairy cattle farming in Kenya have</w:t>
      </w:r>
      <w:r w:rsidR="00162BFA">
        <w:t xml:space="preserve"> become a popular </w:t>
      </w:r>
      <w:r>
        <w:t>agribusiness practised</w:t>
      </w:r>
      <w:r w:rsidR="00162BFA">
        <w:t xml:space="preserve"> both in lowlands and </w:t>
      </w:r>
      <w:proofErr w:type="gramStart"/>
      <w:r w:rsidR="00162BFA">
        <w:t>highlands</w:t>
      </w:r>
      <w:proofErr w:type="gramEnd"/>
      <w:r w:rsidR="00162BFA">
        <w:t>. It been a business, record keeping is important to know how the business is performing and</w:t>
      </w:r>
    </w:p>
    <w:p w:rsidR="00901069" w:rsidRDefault="00162BFA">
      <w:pPr>
        <w:pStyle w:val="Standard"/>
      </w:pPr>
      <w:proofErr w:type="gramStart"/>
      <w:r>
        <w:t>provide</w:t>
      </w:r>
      <w:proofErr w:type="gramEnd"/>
      <w:r>
        <w:t xml:space="preserve"> the farmers with information for decision making. Farmers normally use manu</w:t>
      </w:r>
      <w:r>
        <w:t xml:space="preserve">al records to store their information. Manual records have disadvantages in that, the records can be </w:t>
      </w:r>
      <w:proofErr w:type="gramStart"/>
      <w:r>
        <w:t>lost  and</w:t>
      </w:r>
      <w:proofErr w:type="gramEnd"/>
      <w:r>
        <w:t xml:space="preserve"> thus lose   important information. In addition, when </w:t>
      </w:r>
      <w:proofErr w:type="spellStart"/>
      <w:r>
        <w:t>analyzing</w:t>
      </w:r>
      <w:proofErr w:type="spellEnd"/>
      <w:r>
        <w:t xml:space="preserve"> the records it is time consuming and </w:t>
      </w:r>
      <w:proofErr w:type="gramStart"/>
      <w:r>
        <w:t>tiresome  activity</w:t>
      </w:r>
      <w:proofErr w:type="gramEnd"/>
      <w:r>
        <w:t>. However, most farmers als</w:t>
      </w:r>
      <w:r>
        <w:t>o don't keep manual records because they don't know the details that are required for a good record.</w:t>
      </w:r>
    </w:p>
    <w:p w:rsidR="00901069" w:rsidRDefault="00162BFA">
      <w:pPr>
        <w:pStyle w:val="Standard"/>
      </w:pPr>
      <w:r>
        <w:t>Online platform providing management for the dairy cattle records can assist this farmers in efficient record storage and thus this records can help the fa</w:t>
      </w:r>
      <w:r>
        <w:t xml:space="preserve">rmer in decision making, keep memory, assess profitability or </w:t>
      </w:r>
      <w:proofErr w:type="spellStart"/>
      <w:r>
        <w:t>lossess</w:t>
      </w:r>
      <w:proofErr w:type="spellEnd"/>
      <w:r>
        <w:t xml:space="preserve"> and helps the farmer in improving the efficiency of the operations. </w:t>
      </w:r>
      <w:proofErr w:type="spellStart"/>
      <w:r>
        <w:t>Sms</w:t>
      </w:r>
      <w:proofErr w:type="spellEnd"/>
      <w:r>
        <w:t xml:space="preserve"> based</w:t>
      </w:r>
    </w:p>
    <w:p w:rsidR="00901069" w:rsidRDefault="00162BFA">
      <w:pPr>
        <w:pStyle w:val="Standard"/>
      </w:pPr>
      <w:proofErr w:type="gramStart"/>
      <w:r>
        <w:t>platform</w:t>
      </w:r>
      <w:proofErr w:type="gramEnd"/>
      <w:r>
        <w:t xml:space="preserve"> to update the records online using a GSM mobile can be easier for the farmers who cannot access the</w:t>
      </w:r>
      <w:r>
        <w:t xml:space="preserve"> online platform.</w:t>
      </w:r>
    </w:p>
    <w:p w:rsidR="00901069" w:rsidRDefault="00162BFA">
      <w:pPr>
        <w:pStyle w:val="Standard"/>
      </w:pPr>
      <w:r>
        <w:t xml:space="preserve">This project can be reasonably thought as </w:t>
      </w:r>
      <w:proofErr w:type="gramStart"/>
      <w:r>
        <w:t>an</w:t>
      </w:r>
      <w:proofErr w:type="gramEnd"/>
      <w:r>
        <w:t xml:space="preserve"> management information system as it provides the updating and manipulation of records.</w:t>
      </w:r>
    </w:p>
    <w:p w:rsidR="00901069" w:rsidRDefault="00901069">
      <w:pPr>
        <w:pStyle w:val="Standard"/>
      </w:pPr>
    </w:p>
    <w:p w:rsidR="00901069" w:rsidRDefault="00162BFA">
      <w:pPr>
        <w:pStyle w:val="Standard"/>
      </w:pPr>
      <w:r>
        <w:t>PROBLEM DEFINITION</w:t>
      </w:r>
    </w:p>
    <w:p w:rsidR="00901069" w:rsidRDefault="00162BFA">
      <w:pPr>
        <w:pStyle w:val="Standard"/>
      </w:pPr>
      <w:r>
        <w:t xml:space="preserve">Currently, the use of manual </w:t>
      </w:r>
      <w:proofErr w:type="gramStart"/>
      <w:r>
        <w:t>recording  is</w:t>
      </w:r>
      <w:proofErr w:type="gramEnd"/>
      <w:r>
        <w:t xml:space="preserve"> prone to errors in analysis and storage bul</w:t>
      </w:r>
      <w:r>
        <w:t xml:space="preserve">kiness. Also analysis is time </w:t>
      </w:r>
      <w:proofErr w:type="gramStart"/>
      <w:r>
        <w:t>consuming  and</w:t>
      </w:r>
      <w:proofErr w:type="gramEnd"/>
      <w:r>
        <w:t xml:space="preserve">  </w:t>
      </w:r>
      <w:proofErr w:type="spellStart"/>
      <w:r>
        <w:t>and</w:t>
      </w:r>
      <w:proofErr w:type="spellEnd"/>
      <w:r>
        <w:t xml:space="preserve"> the information is </w:t>
      </w:r>
      <w:proofErr w:type="spellStart"/>
      <w:r>
        <w:t>inconsitent</w:t>
      </w:r>
      <w:proofErr w:type="spellEnd"/>
      <w:r>
        <w:t>. In addition, the manual records may be lost or misplaced and the records are not easily accessible.  Firstly, there is low production in the dairy cattle farming due poor rec</w:t>
      </w:r>
      <w:r>
        <w:t xml:space="preserve">ording keeping which leads to mismanagement. Secondly, manual recording keeping is not easily accessible to the farmers wherever they are and for a long period of </w:t>
      </w:r>
      <w:r>
        <w:lastRenderedPageBreak/>
        <w:t>time. Thirdly, updating and analysis of the manual records is time consuming and tiresome pro</w:t>
      </w:r>
      <w:r>
        <w:t>cess. In addition</w:t>
      </w:r>
      <w:proofErr w:type="gramStart"/>
      <w:r>
        <w:t>,  most</w:t>
      </w:r>
      <w:proofErr w:type="gramEnd"/>
      <w:r>
        <w:t xml:space="preserve"> farmers don't know details for good record and the importance of keeping records.</w:t>
      </w:r>
    </w:p>
    <w:p w:rsidR="00901069" w:rsidRDefault="00901069">
      <w:pPr>
        <w:pStyle w:val="Standard"/>
      </w:pPr>
    </w:p>
    <w:p w:rsidR="00901069" w:rsidRDefault="00162BFA">
      <w:pPr>
        <w:pStyle w:val="Standard"/>
      </w:pPr>
      <w:r>
        <w:t xml:space="preserve">This project will provide and online platform that supports </w:t>
      </w:r>
      <w:proofErr w:type="spellStart"/>
      <w:r>
        <w:t>sms</w:t>
      </w:r>
      <w:proofErr w:type="spellEnd"/>
      <w:r>
        <w:t xml:space="preserve"> system to make the recording, </w:t>
      </w:r>
      <w:proofErr w:type="gramStart"/>
      <w:r>
        <w:t>analysis  and</w:t>
      </w:r>
      <w:proofErr w:type="gramEnd"/>
      <w:r>
        <w:t xml:space="preserve"> access to records easy and </w:t>
      </w:r>
      <w:proofErr w:type="spellStart"/>
      <w:r>
        <w:t>any where</w:t>
      </w:r>
      <w:proofErr w:type="spellEnd"/>
      <w:r>
        <w:t>. Al</w:t>
      </w:r>
      <w:r>
        <w:t>so the records details will be predefined thus capture the necessary information.</w:t>
      </w:r>
    </w:p>
    <w:p w:rsidR="00901069" w:rsidRDefault="00901069">
      <w:pPr>
        <w:pStyle w:val="Standard"/>
      </w:pPr>
    </w:p>
    <w:p w:rsidR="00901069" w:rsidRDefault="00162BFA">
      <w:pPr>
        <w:pStyle w:val="Standard"/>
      </w:pPr>
      <w:r>
        <w:t>GOALS</w:t>
      </w:r>
    </w:p>
    <w:p w:rsidR="00901069" w:rsidRDefault="00162BFA">
      <w:pPr>
        <w:pStyle w:val="Standard"/>
      </w:pPr>
      <w:r>
        <w:t xml:space="preserve">To come up with an online platform that will provide recording of dairy cattle information and storage and updates through </w:t>
      </w:r>
      <w:proofErr w:type="gramStart"/>
      <w:r>
        <w:t>an</w:t>
      </w:r>
      <w:proofErr w:type="gramEnd"/>
      <w:r>
        <w:t xml:space="preserve"> </w:t>
      </w:r>
      <w:proofErr w:type="spellStart"/>
      <w:r>
        <w:t>sms</w:t>
      </w:r>
      <w:proofErr w:type="spellEnd"/>
      <w:r>
        <w:t xml:space="preserve"> platform.</w:t>
      </w:r>
    </w:p>
    <w:p w:rsidR="00901069" w:rsidRDefault="00162BFA">
      <w:pPr>
        <w:pStyle w:val="Standard"/>
      </w:pPr>
      <w:r>
        <w:t>OBJECTIVES</w:t>
      </w:r>
    </w:p>
    <w:p w:rsidR="00901069" w:rsidRDefault="00162BFA">
      <w:pPr>
        <w:pStyle w:val="Standard"/>
      </w:pPr>
      <w:proofErr w:type="spellStart"/>
      <w:proofErr w:type="gramStart"/>
      <w:r>
        <w:t>inorder</w:t>
      </w:r>
      <w:proofErr w:type="spellEnd"/>
      <w:proofErr w:type="gramEnd"/>
      <w:r>
        <w:t xml:space="preserve"> to </w:t>
      </w:r>
      <w:r>
        <w:t>achieve the above goal, the objectives to be met include:</w:t>
      </w:r>
    </w:p>
    <w:p w:rsidR="00901069" w:rsidRDefault="00162BFA">
      <w:pPr>
        <w:pStyle w:val="Standard"/>
      </w:pPr>
      <w:r>
        <w:t xml:space="preserve">1 to create an interactive platform both online and </w:t>
      </w:r>
      <w:proofErr w:type="spellStart"/>
      <w:r>
        <w:t>sms</w:t>
      </w:r>
      <w:proofErr w:type="spellEnd"/>
      <w:r>
        <w:t xml:space="preserve"> based.</w:t>
      </w:r>
    </w:p>
    <w:p w:rsidR="00901069" w:rsidRDefault="00901069">
      <w:pPr>
        <w:pStyle w:val="Standard"/>
      </w:pPr>
    </w:p>
    <w:p w:rsidR="00901069" w:rsidRDefault="00162BFA">
      <w:pPr>
        <w:pStyle w:val="Standard"/>
      </w:pPr>
      <w:r>
        <w:t>2to provide analysis of the records and reports on the records.</w:t>
      </w:r>
    </w:p>
    <w:p w:rsidR="00901069" w:rsidRDefault="00901069">
      <w:pPr>
        <w:pStyle w:val="Standard"/>
      </w:pPr>
    </w:p>
    <w:p w:rsidR="00901069" w:rsidRDefault="00162BFA">
      <w:pPr>
        <w:pStyle w:val="Standard"/>
      </w:pPr>
      <w:r>
        <w:t xml:space="preserve">3to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sms</w:t>
      </w:r>
      <w:proofErr w:type="spellEnd"/>
      <w:r>
        <w:t xml:space="preserve"> platform for users can interact with the system onl</w:t>
      </w:r>
      <w:r>
        <w:t>ine.</w:t>
      </w:r>
    </w:p>
    <w:p w:rsidR="00901069" w:rsidRDefault="00162BFA">
      <w:pPr>
        <w:pStyle w:val="Standard"/>
      </w:pPr>
      <w:r>
        <w:t>4</w:t>
      </w:r>
    </w:p>
    <w:sectPr w:rsidR="009010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FA" w:rsidRDefault="00162BFA">
      <w:r>
        <w:separator/>
      </w:r>
    </w:p>
  </w:endnote>
  <w:endnote w:type="continuationSeparator" w:id="0">
    <w:p w:rsidR="00162BFA" w:rsidRDefault="0016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FA" w:rsidRDefault="00162BFA">
      <w:r>
        <w:rPr>
          <w:color w:val="000000"/>
        </w:rPr>
        <w:separator/>
      </w:r>
    </w:p>
  </w:footnote>
  <w:footnote w:type="continuationSeparator" w:id="0">
    <w:p w:rsidR="00162BFA" w:rsidRDefault="00162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1069"/>
    <w:rsid w:val="00162BFA"/>
    <w:rsid w:val="002A62A0"/>
    <w:rsid w:val="004B7904"/>
    <w:rsid w:val="0090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</dc:creator>
  <cp:lastModifiedBy>Windows User</cp:lastModifiedBy>
  <cp:revision>3</cp:revision>
  <dcterms:created xsi:type="dcterms:W3CDTF">2014-02-13T08:09:00Z</dcterms:created>
  <dcterms:modified xsi:type="dcterms:W3CDTF">2014-02-13T08:13:00Z</dcterms:modified>
</cp:coreProperties>
</file>